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E55" w:rsidRPr="000B1270" w:rsidRDefault="00EA2E55" w:rsidP="00EA2E55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N</w:t>
      </w:r>
      <w:r w:rsidR="00C66424">
        <w:rPr>
          <w:rFonts w:cstheme="minorHAnsi"/>
          <w:b/>
          <w:sz w:val="28"/>
        </w:rPr>
        <w:t>IKOLAJ VASILJEVIČ GOGOL</w:t>
      </w:r>
      <w:r>
        <w:rPr>
          <w:rFonts w:cstheme="minorHAnsi"/>
          <w:b/>
          <w:sz w:val="28"/>
        </w:rPr>
        <w:t xml:space="preserve"> – </w:t>
      </w:r>
      <w:r w:rsidR="00C66424">
        <w:rPr>
          <w:rFonts w:cstheme="minorHAnsi"/>
          <w:b/>
          <w:sz w:val="28"/>
        </w:rPr>
        <w:t>REVIZOR</w:t>
      </w:r>
    </w:p>
    <w:p w:rsidR="00EA2E55" w:rsidRPr="000B1270" w:rsidRDefault="00C66424" w:rsidP="00EA2E55">
      <w:pPr>
        <w:rPr>
          <w:rFonts w:cstheme="minorHAnsi"/>
        </w:rPr>
      </w:pPr>
      <w:r>
        <w:rPr>
          <w:rFonts w:cstheme="minorHAnsi"/>
          <w:u w:val="single"/>
        </w:rPr>
        <w:t>NIKOLAJ VASILJEVIČ GOGOL</w:t>
      </w:r>
      <w:r w:rsidR="00EA2E55" w:rsidRPr="000B1270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="00EA2E55" w:rsidRPr="000B1270">
        <w:rPr>
          <w:rFonts w:cstheme="minorHAnsi"/>
        </w:rPr>
        <w:t>(</w:t>
      </w:r>
      <w:r>
        <w:rPr>
          <w:rFonts w:cstheme="minorHAnsi"/>
        </w:rPr>
        <w:t>1809-1852)</w:t>
      </w:r>
    </w:p>
    <w:p w:rsidR="00C66424" w:rsidRPr="00C66424" w:rsidRDefault="00C66424" w:rsidP="00C66424">
      <w:pPr>
        <w:pStyle w:val="Bezmezer"/>
        <w:numPr>
          <w:ilvl w:val="0"/>
          <w:numId w:val="6"/>
        </w:numPr>
        <w:rPr>
          <w:b/>
          <w:u w:val="single"/>
        </w:rPr>
      </w:pPr>
      <w:r>
        <w:t>ruský prozaik a dramatik, vlastním jménem Mykola Hohol (ukrajinský původ), poruštil si ho</w:t>
      </w:r>
    </w:p>
    <w:p w:rsidR="00C66424" w:rsidRPr="006137D4" w:rsidRDefault="00C66424" w:rsidP="00C66424">
      <w:pPr>
        <w:pStyle w:val="Bezmezer"/>
        <w:numPr>
          <w:ilvl w:val="0"/>
          <w:numId w:val="6"/>
        </w:numPr>
        <w:rPr>
          <w:b/>
          <w:u w:val="single"/>
        </w:rPr>
      </w:pPr>
      <w:r>
        <w:t>syn spisovatele (národně uvědomělý) – po něm zdědil literární nadání</w:t>
      </w:r>
    </w:p>
    <w:p w:rsidR="00C66424" w:rsidRPr="006137D4" w:rsidRDefault="00C66424" w:rsidP="00C66424">
      <w:pPr>
        <w:pStyle w:val="Bezmezer"/>
        <w:numPr>
          <w:ilvl w:val="0"/>
          <w:numId w:val="6"/>
        </w:numPr>
        <w:rPr>
          <w:b/>
          <w:u w:val="single"/>
        </w:rPr>
      </w:pPr>
      <w:r>
        <w:t>vystudoval gymnázium a odcestoval do Petrohradu – obdivoval Puškina, inspirace</w:t>
      </w:r>
    </w:p>
    <w:p w:rsidR="00C66424" w:rsidRPr="006137D4" w:rsidRDefault="00C66424" w:rsidP="00C66424">
      <w:pPr>
        <w:pStyle w:val="Bezmezer"/>
        <w:numPr>
          <w:ilvl w:val="0"/>
          <w:numId w:val="6"/>
        </w:numPr>
        <w:rPr>
          <w:b/>
          <w:u w:val="single"/>
        </w:rPr>
      </w:pPr>
      <w:r>
        <w:t xml:space="preserve">pracoval jako úředník, pak jako profesor, věnoval se historii </w:t>
      </w:r>
    </w:p>
    <w:p w:rsidR="00C66424" w:rsidRPr="00C66424" w:rsidRDefault="00C66424" w:rsidP="00C66424">
      <w:pPr>
        <w:pStyle w:val="Bezmezer"/>
        <w:numPr>
          <w:ilvl w:val="0"/>
          <w:numId w:val="6"/>
        </w:numPr>
        <w:rPr>
          <w:b/>
          <w:u w:val="single"/>
        </w:rPr>
      </w:pPr>
      <w:r>
        <w:t xml:space="preserve">začal psát osobité prózy – </w:t>
      </w:r>
      <w:r w:rsidRPr="001B4385">
        <w:t>g</w:t>
      </w:r>
      <w:r w:rsidRPr="00C66424">
        <w:t>roteskní a ironické</w:t>
      </w:r>
    </w:p>
    <w:p w:rsidR="00C66424" w:rsidRPr="0013004E" w:rsidRDefault="00C66424" w:rsidP="00C66424">
      <w:pPr>
        <w:pStyle w:val="Bezmezer"/>
        <w:numPr>
          <w:ilvl w:val="0"/>
          <w:numId w:val="6"/>
        </w:numPr>
        <w:rPr>
          <w:b/>
          <w:u w:val="single"/>
        </w:rPr>
      </w:pPr>
      <w:r>
        <w:t xml:space="preserve">považován na zakladatele </w:t>
      </w:r>
      <w:r w:rsidR="007B32F8">
        <w:t xml:space="preserve">ruského kritického </w:t>
      </w:r>
      <w:r>
        <w:t>realismu</w:t>
      </w:r>
    </w:p>
    <w:p w:rsidR="00C66424" w:rsidRPr="0013004E" w:rsidRDefault="00C66424" w:rsidP="00C66424">
      <w:pPr>
        <w:pStyle w:val="Bezmezer"/>
        <w:numPr>
          <w:ilvl w:val="0"/>
          <w:numId w:val="6"/>
        </w:numPr>
        <w:rPr>
          <w:b/>
          <w:u w:val="single"/>
        </w:rPr>
      </w:pPr>
      <w:r>
        <w:t xml:space="preserve">další díla: </w:t>
      </w:r>
      <w:r w:rsidRPr="00B2380C">
        <w:t xml:space="preserve">Mrtvé duše, Petrohradské povídky, Ženitba, Taras </w:t>
      </w:r>
      <w:proofErr w:type="spellStart"/>
      <w:r w:rsidRPr="00B2380C">
        <w:t>Bulba</w:t>
      </w:r>
      <w:proofErr w:type="spellEnd"/>
    </w:p>
    <w:p w:rsidR="00EA2E55" w:rsidRPr="00C66424" w:rsidRDefault="00EA2E55" w:rsidP="00C66424">
      <w:pPr>
        <w:pStyle w:val="Odstavecseseznamem"/>
        <w:numPr>
          <w:ilvl w:val="0"/>
          <w:numId w:val="6"/>
        </w:numPr>
        <w:rPr>
          <w:rFonts w:cstheme="minorHAnsi"/>
        </w:rPr>
      </w:pPr>
    </w:p>
    <w:p w:rsidR="00EA2E55" w:rsidRPr="000B1270" w:rsidRDefault="00EA2E55" w:rsidP="00EA2E55">
      <w:pPr>
        <w:rPr>
          <w:rFonts w:cstheme="minorHAnsi"/>
        </w:rPr>
      </w:pPr>
      <w:r w:rsidRPr="000B1270">
        <w:rPr>
          <w:rFonts w:cstheme="minorHAnsi"/>
        </w:rPr>
        <w:t>Literárně-historický kontext</w:t>
      </w:r>
    </w:p>
    <w:p w:rsidR="00EA2E55" w:rsidRPr="000B1270" w:rsidRDefault="00EA2E55" w:rsidP="00EA2E55">
      <w:pPr>
        <w:ind w:firstLine="708"/>
        <w:rPr>
          <w:rFonts w:cstheme="minorHAnsi"/>
        </w:rPr>
      </w:pPr>
      <w:r w:rsidRPr="000B1270">
        <w:rPr>
          <w:rFonts w:cstheme="minorHAnsi"/>
        </w:rPr>
        <w:t xml:space="preserve">Směr: </w:t>
      </w:r>
      <w:r w:rsidR="001B4385">
        <w:rPr>
          <w:rFonts w:cstheme="minorHAnsi"/>
        </w:rPr>
        <w:t xml:space="preserve">Ruský </w:t>
      </w:r>
      <w:r w:rsidR="007B32F8">
        <w:rPr>
          <w:rFonts w:cstheme="minorHAnsi"/>
        </w:rPr>
        <w:t>romantismus s prvky kritického realismu (kritika poměrů) =&gt; v Rusku považován za jeho zakladatele</w:t>
      </w:r>
    </w:p>
    <w:p w:rsidR="007B32F8" w:rsidRDefault="007B32F8" w:rsidP="00EA2E55">
      <w:pPr>
        <w:pStyle w:val="Odstavecseseznamem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Snaha zachytit skutečnou podstatu věcí, opravdovost</w:t>
      </w:r>
    </w:p>
    <w:p w:rsidR="00B2380C" w:rsidRDefault="00B2380C" w:rsidP="00EA2E55">
      <w:pPr>
        <w:pStyle w:val="Odstavecseseznamem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Pravda v celé své složitosti</w:t>
      </w:r>
    </w:p>
    <w:p w:rsidR="00B2380C" w:rsidRDefault="00B2380C" w:rsidP="00EA2E55">
      <w:pPr>
        <w:pStyle w:val="Odstavecseseznamem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Hledání vzájemných vztahů, příčin a důsledků</w:t>
      </w:r>
    </w:p>
    <w:p w:rsidR="00B2380C" w:rsidRDefault="00B2380C" w:rsidP="00EA2E55">
      <w:pPr>
        <w:pStyle w:val="Odstavecseseznamem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Nejčastějším žánrem – román (umožňuje složité dějové linie)</w:t>
      </w:r>
    </w:p>
    <w:p w:rsidR="009710A4" w:rsidRDefault="009710A4" w:rsidP="00EA2E55">
      <w:pPr>
        <w:pStyle w:val="Odstavecseseznamem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Realistický hrdina – věrně zachycen, vyvíjí se jeho myšlenky a názory</w:t>
      </w:r>
    </w:p>
    <w:p w:rsidR="00EA2E55" w:rsidRPr="007B32F8" w:rsidRDefault="00EA2E55" w:rsidP="007B32F8">
      <w:pPr>
        <w:rPr>
          <w:rFonts w:cstheme="minorHAnsi"/>
        </w:rPr>
      </w:pPr>
      <w:r w:rsidRPr="007B32F8">
        <w:rPr>
          <w:rFonts w:cstheme="minorHAnsi"/>
        </w:rPr>
        <w:t>Současníci:</w:t>
      </w:r>
    </w:p>
    <w:p w:rsidR="00B2380C" w:rsidRDefault="00B2380C" w:rsidP="00B2380C">
      <w:pPr>
        <w:pStyle w:val="Odstavecseseznamem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Fjodor</w:t>
      </w:r>
      <w:proofErr w:type="spellEnd"/>
      <w:r>
        <w:rPr>
          <w:rFonts w:cstheme="minorHAnsi"/>
        </w:rPr>
        <w:t xml:space="preserve"> Michajlovič </w:t>
      </w:r>
      <w:proofErr w:type="spellStart"/>
      <w:r>
        <w:rPr>
          <w:rFonts w:cstheme="minorHAnsi"/>
        </w:rPr>
        <w:t>Dostojevskij</w:t>
      </w:r>
      <w:proofErr w:type="spellEnd"/>
      <w:r>
        <w:rPr>
          <w:rFonts w:cstheme="minorHAnsi"/>
        </w:rPr>
        <w:t xml:space="preserve"> (Zločin a trest – psychologický román, Bratři </w:t>
      </w:r>
      <w:proofErr w:type="spellStart"/>
      <w:r>
        <w:rPr>
          <w:rFonts w:cstheme="minorHAnsi"/>
        </w:rPr>
        <w:t>Karamazovi</w:t>
      </w:r>
      <w:proofErr w:type="spellEnd"/>
      <w:r>
        <w:rPr>
          <w:rFonts w:cstheme="minorHAnsi"/>
        </w:rPr>
        <w:t>) – inspirace Gogolem</w:t>
      </w:r>
      <w:r w:rsidR="00EA2E55">
        <w:rPr>
          <w:rFonts w:cstheme="minorHAnsi"/>
        </w:rPr>
        <w:t xml:space="preserve"> </w:t>
      </w:r>
    </w:p>
    <w:p w:rsidR="00B2380C" w:rsidRDefault="00B2380C" w:rsidP="00B2380C">
      <w:pPr>
        <w:pStyle w:val="Odstavecseseznamem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Lev Nikolajevič Tolstoj (Vojna a mír, Anna Kareninová) – velmi složité romány, stovky postav</w:t>
      </w:r>
    </w:p>
    <w:p w:rsidR="00B2380C" w:rsidRDefault="00B2380C" w:rsidP="00B2380C">
      <w:pPr>
        <w:pStyle w:val="Odstavecseseznamem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Anton Pavlovič Čechov (dramata, Racek, Višňový sad)</w:t>
      </w:r>
    </w:p>
    <w:p w:rsidR="00B2380C" w:rsidRDefault="00B2380C" w:rsidP="00B2380C">
      <w:pPr>
        <w:pStyle w:val="Odstavecseseznamem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Honoré</w:t>
      </w:r>
      <w:proofErr w:type="spellEnd"/>
      <w:r>
        <w:rPr>
          <w:rFonts w:cstheme="minorHAnsi"/>
        </w:rPr>
        <w:t xml:space="preserve"> de Balzac (Lidská komedie, 143 knih, snaha zachytit celou společnost, Otec </w:t>
      </w:r>
      <w:proofErr w:type="spellStart"/>
      <w:r>
        <w:rPr>
          <w:rFonts w:cstheme="minorHAnsi"/>
        </w:rPr>
        <w:t>Goriot</w:t>
      </w:r>
      <w:proofErr w:type="spellEnd"/>
      <w:r w:rsidR="009710A4">
        <w:rPr>
          <w:rFonts w:cstheme="minorHAnsi"/>
        </w:rPr>
        <w:t>, Lesk a bída kurtizán)</w:t>
      </w:r>
    </w:p>
    <w:p w:rsidR="009710A4" w:rsidRDefault="009710A4" w:rsidP="00B2380C">
      <w:pPr>
        <w:pStyle w:val="Odstavecseseznamem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Charles Dickens (ostrá kritika společenských jevů, Oliver Twist)</w:t>
      </w:r>
    </w:p>
    <w:p w:rsidR="00EA2E55" w:rsidRPr="00B2380C" w:rsidRDefault="00EA2E55" w:rsidP="00B2380C">
      <w:pPr>
        <w:rPr>
          <w:rFonts w:cstheme="minorHAnsi"/>
        </w:rPr>
      </w:pPr>
      <w:r w:rsidRPr="00B2380C">
        <w:rPr>
          <w:rFonts w:cstheme="minorHAnsi"/>
        </w:rPr>
        <w:t>Autorova tvorba</w:t>
      </w:r>
    </w:p>
    <w:p w:rsidR="00EA2E55" w:rsidRPr="000B1270" w:rsidRDefault="00EA2E55" w:rsidP="00EA2E55">
      <w:pPr>
        <w:rPr>
          <w:rFonts w:cstheme="minorHAnsi"/>
        </w:rPr>
      </w:pPr>
      <w:r w:rsidRPr="000B1270">
        <w:rPr>
          <w:rFonts w:cstheme="minorHAnsi"/>
        </w:rPr>
        <w:tab/>
        <w:t>Žánry:</w:t>
      </w:r>
      <w:r>
        <w:rPr>
          <w:rFonts w:cstheme="minorHAnsi"/>
        </w:rPr>
        <w:t xml:space="preserve"> </w:t>
      </w:r>
      <w:r w:rsidR="00C66424">
        <w:rPr>
          <w:rFonts w:cstheme="minorHAnsi"/>
        </w:rPr>
        <w:t>romány, komedie, povídky</w:t>
      </w:r>
      <w:r w:rsidR="001B4385">
        <w:rPr>
          <w:rFonts w:cstheme="minorHAnsi"/>
        </w:rPr>
        <w:t>, satiry</w:t>
      </w:r>
    </w:p>
    <w:p w:rsidR="00EA2E55" w:rsidRPr="000B1270" w:rsidRDefault="00EA2E55" w:rsidP="00EA2E55">
      <w:pPr>
        <w:rPr>
          <w:rFonts w:cstheme="minorHAnsi"/>
        </w:rPr>
      </w:pPr>
      <w:r>
        <w:rPr>
          <w:rFonts w:cstheme="minorHAnsi"/>
        </w:rPr>
        <w:tab/>
        <w:t xml:space="preserve">Díla: </w:t>
      </w:r>
      <w:r w:rsidR="00C66424" w:rsidRPr="00C66424">
        <w:rPr>
          <w:rFonts w:cstheme="minorHAnsi"/>
        </w:rPr>
        <w:t xml:space="preserve">Mrtvé duše, Petrohradské povídky, Ženitba, Taras </w:t>
      </w:r>
      <w:proofErr w:type="spellStart"/>
      <w:r w:rsidR="00C66424" w:rsidRPr="00C66424">
        <w:rPr>
          <w:rFonts w:cstheme="minorHAnsi"/>
        </w:rPr>
        <w:t>Bulba</w:t>
      </w:r>
      <w:proofErr w:type="spellEnd"/>
    </w:p>
    <w:p w:rsidR="00EA2E55" w:rsidRPr="000B1270" w:rsidRDefault="00057290" w:rsidP="00EA2E55">
      <w:pPr>
        <w:rPr>
          <w:rFonts w:cstheme="minorHAnsi"/>
          <w:u w:val="single"/>
        </w:rPr>
      </w:pPr>
      <w:r w:rsidRPr="00057290">
        <w:rPr>
          <w:rFonts w:cstheme="minorHAnsi"/>
          <w:sz w:val="24"/>
          <w:u w:val="single"/>
        </w:rPr>
        <w:t>Revizor</w:t>
      </w:r>
      <w:r>
        <w:rPr>
          <w:rFonts w:cstheme="minorHAnsi"/>
          <w:u w:val="single"/>
        </w:rPr>
        <w:t xml:space="preserve"> </w:t>
      </w:r>
      <w:r w:rsidRPr="00057290">
        <w:rPr>
          <w:rFonts w:cstheme="minorHAnsi"/>
        </w:rPr>
        <w:t>– nejznámější autorovo dílo</w:t>
      </w:r>
    </w:p>
    <w:p w:rsidR="00EA2E55" w:rsidRDefault="00EA2E55" w:rsidP="00EA2E55">
      <w:pPr>
        <w:pStyle w:val="Odstavecseseznamem"/>
        <w:numPr>
          <w:ilvl w:val="0"/>
          <w:numId w:val="9"/>
        </w:numPr>
        <w:rPr>
          <w:rFonts w:cstheme="minorHAnsi"/>
        </w:rPr>
      </w:pPr>
      <w:r w:rsidRPr="00940CC2">
        <w:rPr>
          <w:rFonts w:cstheme="minorHAnsi"/>
        </w:rPr>
        <w:t xml:space="preserve">Druh: </w:t>
      </w:r>
      <w:r w:rsidR="001B4385">
        <w:rPr>
          <w:rFonts w:cstheme="minorHAnsi"/>
        </w:rPr>
        <w:t>drama</w:t>
      </w:r>
    </w:p>
    <w:p w:rsidR="00EA2E55" w:rsidRPr="00940CC2" w:rsidRDefault="00EA2E55" w:rsidP="00EA2E55">
      <w:pPr>
        <w:pStyle w:val="Odstavecseseznamem"/>
        <w:numPr>
          <w:ilvl w:val="0"/>
          <w:numId w:val="9"/>
        </w:numPr>
        <w:rPr>
          <w:rFonts w:cstheme="minorHAnsi"/>
        </w:rPr>
      </w:pPr>
      <w:r w:rsidRPr="00940CC2">
        <w:rPr>
          <w:rFonts w:cstheme="minorHAnsi"/>
        </w:rPr>
        <w:t>Žánr:</w:t>
      </w:r>
      <w:r>
        <w:rPr>
          <w:rFonts w:cstheme="minorHAnsi"/>
        </w:rPr>
        <w:t xml:space="preserve"> </w:t>
      </w:r>
      <w:r w:rsidR="00B2380C">
        <w:rPr>
          <w:rFonts w:cstheme="minorHAnsi"/>
        </w:rPr>
        <w:t>satirická komedie</w:t>
      </w:r>
    </w:p>
    <w:p w:rsidR="00EA2E55" w:rsidRPr="00E05133" w:rsidRDefault="00EA2E55" w:rsidP="00EA2E55">
      <w:pPr>
        <w:pStyle w:val="Odstavecseseznamem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Forma: </w:t>
      </w:r>
      <w:r w:rsidR="00B2380C">
        <w:rPr>
          <w:rFonts w:cstheme="minorHAnsi"/>
        </w:rPr>
        <w:t>drama</w:t>
      </w:r>
    </w:p>
    <w:p w:rsidR="00EA2E55" w:rsidRPr="000B1270" w:rsidRDefault="00EA2E55" w:rsidP="00EA2E55">
      <w:pPr>
        <w:pStyle w:val="Odstavecseseznamem"/>
        <w:numPr>
          <w:ilvl w:val="0"/>
          <w:numId w:val="9"/>
        </w:numPr>
        <w:rPr>
          <w:rFonts w:cstheme="minorHAnsi"/>
        </w:rPr>
      </w:pPr>
      <w:r w:rsidRPr="000B1270">
        <w:rPr>
          <w:rFonts w:cstheme="minorHAnsi"/>
        </w:rPr>
        <w:t>Kompozice:</w:t>
      </w:r>
      <w:r>
        <w:rPr>
          <w:rFonts w:cstheme="minorHAnsi"/>
        </w:rPr>
        <w:t xml:space="preserve"> </w:t>
      </w:r>
      <w:r w:rsidR="00B2380C">
        <w:rPr>
          <w:rFonts w:cstheme="minorHAnsi"/>
        </w:rPr>
        <w:t>5 částí, děj se odehrává během jednoho dne</w:t>
      </w:r>
    </w:p>
    <w:p w:rsidR="00EA2E55" w:rsidRDefault="009710A4" w:rsidP="009710A4">
      <w:pPr>
        <w:pStyle w:val="Bezmezer"/>
        <w:numPr>
          <w:ilvl w:val="0"/>
          <w:numId w:val="9"/>
        </w:numPr>
      </w:pPr>
      <w:r w:rsidRPr="009710A4">
        <w:rPr>
          <w:rFonts w:cstheme="minorHAnsi"/>
        </w:rPr>
        <w:t xml:space="preserve">Téma: </w:t>
      </w:r>
      <w:r>
        <w:rPr>
          <w:rFonts w:cstheme="minorHAnsi"/>
        </w:rPr>
        <w:t>Kritika</w:t>
      </w:r>
      <w:r>
        <w:t xml:space="preserve"> tehdejšího pořádku a společnosti – reálná podoba ruské společnosti. Pokrytectví, úplatkářství, podlézavost – deformace charakteru lidí penězi a mocí. Pokřivená morálka, ústup duchovních hodnot</w:t>
      </w:r>
    </w:p>
    <w:p w:rsidR="009710A4" w:rsidRDefault="009710A4" w:rsidP="009710A4">
      <w:pPr>
        <w:pStyle w:val="Bezmezer"/>
        <w:numPr>
          <w:ilvl w:val="0"/>
          <w:numId w:val="9"/>
        </w:numPr>
      </w:pPr>
      <w:r>
        <w:lastRenderedPageBreak/>
        <w:t>Časoprostor: autorova současnost, carské Rusko – car Mikuláš</w:t>
      </w:r>
    </w:p>
    <w:p w:rsidR="009710A4" w:rsidRPr="009710A4" w:rsidRDefault="009710A4" w:rsidP="009710A4">
      <w:pPr>
        <w:pStyle w:val="Bezmezer"/>
        <w:numPr>
          <w:ilvl w:val="0"/>
          <w:numId w:val="9"/>
        </w:numPr>
      </w:pPr>
      <w:r>
        <w:t>Jazyk:</w:t>
      </w:r>
    </w:p>
    <w:p w:rsidR="009710A4" w:rsidRPr="00452F57" w:rsidRDefault="009710A4" w:rsidP="009710A4">
      <w:pPr>
        <w:pStyle w:val="Bezmezer"/>
        <w:numPr>
          <w:ilvl w:val="0"/>
          <w:numId w:val="13"/>
        </w:numPr>
        <w:rPr>
          <w:b/>
        </w:rPr>
      </w:pPr>
      <w:r>
        <w:t>psáno dialogy – přímá řeč</w:t>
      </w:r>
    </w:p>
    <w:p w:rsidR="009710A4" w:rsidRPr="00452F57" w:rsidRDefault="009710A4" w:rsidP="009710A4">
      <w:pPr>
        <w:pStyle w:val="Bezmezer"/>
        <w:numPr>
          <w:ilvl w:val="0"/>
          <w:numId w:val="13"/>
        </w:numPr>
        <w:rPr>
          <w:b/>
        </w:rPr>
      </w:pPr>
      <w:r>
        <w:t>hovorový jazyk, chvílemi až nespisovný</w:t>
      </w:r>
    </w:p>
    <w:p w:rsidR="009710A4" w:rsidRPr="00452F57" w:rsidRDefault="009710A4" w:rsidP="009710A4">
      <w:pPr>
        <w:pStyle w:val="Bezmezer"/>
        <w:numPr>
          <w:ilvl w:val="0"/>
          <w:numId w:val="13"/>
        </w:numPr>
        <w:rPr>
          <w:b/>
        </w:rPr>
      </w:pPr>
      <w:r>
        <w:t xml:space="preserve">stylově zabarvená slova (např. </w:t>
      </w:r>
      <w:r>
        <w:rPr>
          <w:i/>
        </w:rPr>
        <w:t>křupan, mizera, huso</w:t>
      </w:r>
      <w:r>
        <w:t>)</w:t>
      </w:r>
    </w:p>
    <w:p w:rsidR="009710A4" w:rsidRPr="007D5341" w:rsidRDefault="009710A4" w:rsidP="009710A4">
      <w:pPr>
        <w:pStyle w:val="Bezmezer"/>
        <w:numPr>
          <w:ilvl w:val="0"/>
          <w:numId w:val="13"/>
        </w:numPr>
        <w:rPr>
          <w:b/>
        </w:rPr>
      </w:pPr>
      <w:r>
        <w:t xml:space="preserve">četná </w:t>
      </w:r>
      <w:r>
        <w:rPr>
          <w:i/>
        </w:rPr>
        <w:t xml:space="preserve">zdvořilostní oslovení  </w:t>
      </w:r>
    </w:p>
    <w:p w:rsidR="009710A4" w:rsidRPr="001D533C" w:rsidRDefault="009710A4" w:rsidP="009710A4">
      <w:pPr>
        <w:pStyle w:val="Bezmezer"/>
        <w:numPr>
          <w:ilvl w:val="0"/>
          <w:numId w:val="13"/>
        </w:numPr>
        <w:rPr>
          <w:b/>
        </w:rPr>
      </w:pPr>
      <w:r>
        <w:t xml:space="preserve">archaismy – </w:t>
      </w:r>
      <w:r>
        <w:rPr>
          <w:i/>
        </w:rPr>
        <w:t>račte, gáže, pakatel, loket</w:t>
      </w:r>
    </w:p>
    <w:p w:rsidR="009710A4" w:rsidRDefault="009710A4" w:rsidP="009710A4">
      <w:pPr>
        <w:pStyle w:val="Odstavecseseznamem"/>
        <w:ind w:left="360"/>
        <w:rPr>
          <w:rFonts w:cstheme="minorHAnsi"/>
        </w:rPr>
      </w:pPr>
    </w:p>
    <w:p w:rsidR="00A5620F" w:rsidRDefault="00A5620F" w:rsidP="00A5620F">
      <w:pPr>
        <w:pStyle w:val="Odstavecseseznamem"/>
        <w:numPr>
          <w:ilvl w:val="0"/>
          <w:numId w:val="9"/>
        </w:numPr>
        <w:spacing w:line="256" w:lineRule="auto"/>
        <w:rPr>
          <w:rFonts w:cstheme="minorHAnsi"/>
        </w:rPr>
      </w:pPr>
      <w:r w:rsidRPr="009710A4">
        <w:rPr>
          <w:rFonts w:cstheme="minorHAnsi"/>
        </w:rPr>
        <w:t>Postavy:</w:t>
      </w:r>
    </w:p>
    <w:p w:rsidR="00A5620F" w:rsidRDefault="00A5620F" w:rsidP="00A5620F">
      <w:pPr>
        <w:pStyle w:val="Odstavecseseznamem"/>
        <w:numPr>
          <w:ilvl w:val="0"/>
          <w:numId w:val="9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Ivan Alexandrovič </w:t>
      </w:r>
      <w:proofErr w:type="spellStart"/>
      <w:r>
        <w:rPr>
          <w:rFonts w:cstheme="minorHAnsi"/>
        </w:rPr>
        <w:t>Chlestakov</w:t>
      </w:r>
      <w:proofErr w:type="spellEnd"/>
      <w:r>
        <w:rPr>
          <w:rFonts w:cstheme="minorHAnsi"/>
        </w:rPr>
        <w:t xml:space="preserve"> – naprosto obyčejný úředník, pekelně zadlužený, využívá ostatních ke svému prospěchu, ostatní věří, že je revizor, nijak nevyniká inteligencí</w:t>
      </w:r>
    </w:p>
    <w:p w:rsidR="00EA2E55" w:rsidRDefault="00A5620F" w:rsidP="0072555E">
      <w:pPr>
        <w:pStyle w:val="Odstavecseseznamem"/>
        <w:numPr>
          <w:ilvl w:val="0"/>
          <w:numId w:val="9"/>
        </w:numPr>
        <w:spacing w:line="256" w:lineRule="auto"/>
        <w:rPr>
          <w:rFonts w:cstheme="minorHAnsi"/>
        </w:rPr>
      </w:pPr>
      <w:proofErr w:type="spellStart"/>
      <w:r>
        <w:rPr>
          <w:rFonts w:cstheme="minorHAnsi"/>
        </w:rPr>
        <w:t>Osip</w:t>
      </w:r>
      <w:proofErr w:type="spellEnd"/>
      <w:r>
        <w:rPr>
          <w:rFonts w:cstheme="minorHAnsi"/>
        </w:rPr>
        <w:t xml:space="preserve"> – jeho sluha, hraje stejné divadlo jako jeho pán, je však inteligentnější, občas s ním nesouhlasí</w:t>
      </w:r>
    </w:p>
    <w:p w:rsidR="00A5620F" w:rsidRDefault="00A5620F" w:rsidP="00EA2E55">
      <w:pPr>
        <w:pStyle w:val="Odstavecseseznamem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Anton </w:t>
      </w:r>
      <w:proofErr w:type="spellStart"/>
      <w:r>
        <w:rPr>
          <w:rFonts w:cstheme="minorHAnsi"/>
        </w:rPr>
        <w:t>Antonovič</w:t>
      </w:r>
      <w:proofErr w:type="spellEnd"/>
      <w:r>
        <w:rPr>
          <w:rFonts w:cstheme="minorHAnsi"/>
        </w:rPr>
        <w:t xml:space="preserve"> – hejtman, správce města, bere úplatky, snaží se dostat do vyšší šlechty</w:t>
      </w:r>
    </w:p>
    <w:p w:rsidR="00A5620F" w:rsidRDefault="00A5620F" w:rsidP="00EA2E55">
      <w:pPr>
        <w:pStyle w:val="Odstavecseseznamem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Anna </w:t>
      </w:r>
      <w:proofErr w:type="spellStart"/>
      <w:r>
        <w:rPr>
          <w:rFonts w:cstheme="minorHAnsi"/>
        </w:rPr>
        <w:t>Andrejevna</w:t>
      </w:r>
      <w:proofErr w:type="spellEnd"/>
      <w:r>
        <w:rPr>
          <w:rFonts w:cstheme="minorHAnsi"/>
        </w:rPr>
        <w:t xml:space="preserve"> – jeho žena, chamtivá, stejná jako její manžel)</w:t>
      </w:r>
    </w:p>
    <w:p w:rsidR="00A5620F" w:rsidRDefault="00A5620F" w:rsidP="00EA2E55">
      <w:pPr>
        <w:pStyle w:val="Odstavecseseznamem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Marja </w:t>
      </w:r>
      <w:proofErr w:type="spellStart"/>
      <w:r>
        <w:rPr>
          <w:rFonts w:cstheme="minorHAnsi"/>
        </w:rPr>
        <w:t>Antonovna</w:t>
      </w:r>
      <w:proofErr w:type="spellEnd"/>
      <w:r>
        <w:rPr>
          <w:rFonts w:cstheme="minorHAnsi"/>
        </w:rPr>
        <w:t xml:space="preserve"> – jeho dcera, trochu naivní a hloupá</w:t>
      </w:r>
    </w:p>
    <w:p w:rsidR="00A5620F" w:rsidRDefault="00A5620F" w:rsidP="00EA2E55">
      <w:pPr>
        <w:pStyle w:val="Odstavecseseznamem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Ivan </w:t>
      </w:r>
      <w:proofErr w:type="spellStart"/>
      <w:r>
        <w:rPr>
          <w:rFonts w:cstheme="minorHAnsi"/>
        </w:rPr>
        <w:t>Kuzmič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Špekin</w:t>
      </w:r>
      <w:proofErr w:type="spellEnd"/>
      <w:r>
        <w:rPr>
          <w:rFonts w:cstheme="minorHAnsi"/>
        </w:rPr>
        <w:t xml:space="preserve"> – poštmistr, rád otevírá cizí dopisy, aby se něco dozvěděl</w:t>
      </w:r>
    </w:p>
    <w:p w:rsidR="00A5620F" w:rsidRDefault="00877F37" w:rsidP="00EA2E55">
      <w:pPr>
        <w:pStyle w:val="Odstavecseseznamem"/>
        <w:numPr>
          <w:ilvl w:val="0"/>
          <w:numId w:val="9"/>
        </w:numPr>
        <w:rPr>
          <w:rFonts w:cstheme="minorHAnsi"/>
        </w:rPr>
      </w:pPr>
      <w:proofErr w:type="spellStart"/>
      <w:r>
        <w:rPr>
          <w:rFonts w:cstheme="minorHAnsi"/>
        </w:rPr>
        <w:t>Bobčinskij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Dobčinskij</w:t>
      </w:r>
      <w:proofErr w:type="spellEnd"/>
      <w:r>
        <w:rPr>
          <w:rFonts w:cstheme="minorHAnsi"/>
        </w:rPr>
        <w:t xml:space="preserve"> – bohatí statkáři, „Pat a Mat“, místní drbny, úplně stejní</w:t>
      </w:r>
    </w:p>
    <w:p w:rsidR="00877F37" w:rsidRPr="009710A4" w:rsidRDefault="00877F37" w:rsidP="00877F37">
      <w:pPr>
        <w:pStyle w:val="Odstavecseseznamem"/>
        <w:ind w:left="360"/>
        <w:rPr>
          <w:rFonts w:cstheme="minorHAnsi"/>
        </w:rPr>
      </w:pPr>
    </w:p>
    <w:p w:rsidR="00EA2E55" w:rsidRPr="009710A4" w:rsidRDefault="001B4385" w:rsidP="001B4385">
      <w:pPr>
        <w:pStyle w:val="Odstavecseseznamem"/>
        <w:numPr>
          <w:ilvl w:val="0"/>
          <w:numId w:val="9"/>
        </w:numPr>
        <w:rPr>
          <w:rFonts w:cstheme="minorHAnsi"/>
        </w:rPr>
      </w:pPr>
      <w:r w:rsidRPr="000B1270">
        <w:rPr>
          <w:rFonts w:cstheme="minorHAnsi"/>
        </w:rPr>
        <w:t>Děj:</w:t>
      </w:r>
      <w:r>
        <w:rPr>
          <w:rFonts w:cstheme="minorHAnsi"/>
        </w:rPr>
        <w:t xml:space="preserve"> Na</w:t>
      </w:r>
      <w:r>
        <w:t xml:space="preserve"> ruský venkov se donese zpráva, že tamní obec má navštívit jakýsi vysoký úředník z Petrohradu, aby zkontroloval místní úřady a obec. Hejtmana, správce, inspektora, soudce, všechny tato zpráva zaskočí, neboť se obávají, že by mohly být odhaleny korupce, špatné zacházení a další podvody.  Mezitím se v hostinci ubytuje neznámý mladík </w:t>
      </w:r>
      <w:proofErr w:type="spellStart"/>
      <w:r>
        <w:t>Chlestakov</w:t>
      </w:r>
      <w:proofErr w:type="spellEnd"/>
      <w:r>
        <w:t xml:space="preserve">.  Domnívají se, že je to onen revizor z Petrohradu. Hejtman ho nechá ubytovat u sebe doma. Uvítají ho velkou hostinou a začnou si ho předcházet. Jsou samý kompliment a samá přetvářka. Ukážou mu místní instituce. Druhý den se u něj postupně vystřídá soudce, správce, poštmistr, inspektor, </w:t>
      </w:r>
      <w:proofErr w:type="spellStart"/>
      <w:r>
        <w:t>Dobčinsky</w:t>
      </w:r>
      <w:proofErr w:type="spellEnd"/>
      <w:r>
        <w:t xml:space="preserve"> a </w:t>
      </w:r>
      <w:proofErr w:type="spellStart"/>
      <w:r>
        <w:t>Bobčinsky</w:t>
      </w:r>
      <w:proofErr w:type="spellEnd"/>
      <w:r>
        <w:t xml:space="preserve">, a nakonec kupci, každý s nějakou lichotkou, prosbou a stížností. Od každého přijme úplatek. </w:t>
      </w:r>
      <w:proofErr w:type="spellStart"/>
      <w:r>
        <w:t>Chlestakov</w:t>
      </w:r>
      <w:proofErr w:type="spellEnd"/>
      <w:r>
        <w:t xml:space="preserve">, který pouze touto vesnicí projížděl za svým strýčkem, si takové zacházení nechá líbit, protože dosud byl bez peněz. Rychle pochopí, o co tu jde, a vžije se do role. Navymýšlí si, že pochází z té nejvyšší společnosti v Petrohradě, že je velmi vážený, že má kontakt na samotného ministra atd. Hejtmanova žena Anna a dcera Marja na něm mohou oči nechat. </w:t>
      </w:r>
      <w:proofErr w:type="spellStart"/>
      <w:r>
        <w:t>Chlestakovi</w:t>
      </w:r>
      <w:proofErr w:type="spellEnd"/>
      <w:r>
        <w:t xml:space="preserve"> také nejsou lhostejné. Začne se jim dvořit. Nakonec požádá Marju o ruku. Hejtman je nadšený, že si jeho dcera bude brát tak důležitou osobu a nechá tuto informaci rozhlásit po obci. Jeho sluha </w:t>
      </w:r>
      <w:proofErr w:type="spellStart"/>
      <w:r>
        <w:t>Osip</w:t>
      </w:r>
      <w:proofErr w:type="spellEnd"/>
      <w:r>
        <w:t xml:space="preserve"> však vysvětlí </w:t>
      </w:r>
      <w:proofErr w:type="spellStart"/>
      <w:r>
        <w:t>Chlestakovi</w:t>
      </w:r>
      <w:proofErr w:type="spellEnd"/>
      <w:r>
        <w:t xml:space="preserve">, že takovou lež moc dlouho neudrží a pokud by ho odhalili, nedopadlo by to s ním dobře. Proto namluvil hostitelům, že odjíždí za svým bohatým strýcem pro povolení k sňatku a včas zmizí. Před svým odjezdem napsal dopis příteli dopis, kde popsal vše, co se stalo. Poštmistr tento dopis však otvírá. Všem dochází, že byli oklamáni a že </w:t>
      </w:r>
      <w:proofErr w:type="spellStart"/>
      <w:r>
        <w:t>Chlestakov</w:t>
      </w:r>
      <w:proofErr w:type="spellEnd"/>
      <w:r>
        <w:t xml:space="preserve"> se už nikdy nevrátí. Nakonec se objevuje opravdový revizor a je jasné, že se to celé bude opakovat.</w:t>
      </w:r>
    </w:p>
    <w:p w:rsidR="009710A4" w:rsidRPr="009710A4" w:rsidRDefault="009710A4" w:rsidP="009710A4">
      <w:pPr>
        <w:rPr>
          <w:rFonts w:cstheme="minorHAnsi"/>
        </w:rPr>
      </w:pPr>
    </w:p>
    <w:p w:rsidR="009710A4" w:rsidRDefault="009710A4" w:rsidP="009710A4">
      <w:pPr>
        <w:pStyle w:val="Odstavecseseznamem"/>
        <w:numPr>
          <w:ilvl w:val="0"/>
          <w:numId w:val="9"/>
        </w:numPr>
      </w:pPr>
      <w:r w:rsidRPr="009710A4">
        <w:rPr>
          <w:b/>
        </w:rPr>
        <w:t xml:space="preserve">jiné zpracování díla: </w:t>
      </w:r>
      <w:r>
        <w:t>první divadelní inscenace u nás – 1865, Prozatímní divadlo</w:t>
      </w:r>
    </w:p>
    <w:p w:rsidR="009710A4" w:rsidRDefault="009710A4" w:rsidP="009710A4">
      <w:pPr>
        <w:pStyle w:val="Odstavecseseznamem"/>
        <w:numPr>
          <w:ilvl w:val="0"/>
          <w:numId w:val="9"/>
        </w:numPr>
      </w:pPr>
      <w:r>
        <w:t>film Revizor – 1933, režie Martin Frič, hl. role Vlasta Burian; 2005 – hl. role Jiří Lábus</w:t>
      </w:r>
    </w:p>
    <w:p w:rsidR="009710A4" w:rsidRPr="00A5620F" w:rsidRDefault="009710A4" w:rsidP="00A5620F">
      <w:pPr>
        <w:rPr>
          <w:rFonts w:cstheme="minorHAnsi"/>
        </w:rPr>
      </w:pPr>
    </w:p>
    <w:p w:rsidR="0013004E" w:rsidRPr="0013004E" w:rsidRDefault="0013004E" w:rsidP="00FA6C9D">
      <w:bookmarkStart w:id="0" w:name="_GoBack"/>
      <w:bookmarkEnd w:id="0"/>
    </w:p>
    <w:sectPr w:rsidR="0013004E" w:rsidRPr="00130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ubheading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929"/>
    <w:multiLevelType w:val="hybridMultilevel"/>
    <w:tmpl w:val="FB161B96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A5266"/>
    <w:multiLevelType w:val="hybridMultilevel"/>
    <w:tmpl w:val="C298C61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0A00"/>
    <w:multiLevelType w:val="hybridMultilevel"/>
    <w:tmpl w:val="C56E9F0A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4221A"/>
    <w:multiLevelType w:val="hybridMultilevel"/>
    <w:tmpl w:val="EC647A3A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583759"/>
    <w:multiLevelType w:val="hybridMultilevel"/>
    <w:tmpl w:val="43D222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B5859"/>
    <w:multiLevelType w:val="hybridMultilevel"/>
    <w:tmpl w:val="3F945A32"/>
    <w:lvl w:ilvl="0" w:tplc="2464645C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B3368"/>
    <w:multiLevelType w:val="hybridMultilevel"/>
    <w:tmpl w:val="CCB01E7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4F020A"/>
    <w:multiLevelType w:val="hybridMultilevel"/>
    <w:tmpl w:val="BB02AB36"/>
    <w:lvl w:ilvl="0" w:tplc="867EF98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BB6DEE"/>
    <w:multiLevelType w:val="hybridMultilevel"/>
    <w:tmpl w:val="484AA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40C59"/>
    <w:multiLevelType w:val="hybridMultilevel"/>
    <w:tmpl w:val="E0C47F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C7A9C"/>
    <w:multiLevelType w:val="hybridMultilevel"/>
    <w:tmpl w:val="ED2C520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45229"/>
    <w:multiLevelType w:val="hybridMultilevel"/>
    <w:tmpl w:val="580E9D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61291"/>
    <w:multiLevelType w:val="hybridMultilevel"/>
    <w:tmpl w:val="CDB2DF00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2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0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29A"/>
    <w:rsid w:val="00013034"/>
    <w:rsid w:val="00057290"/>
    <w:rsid w:val="0009259A"/>
    <w:rsid w:val="000F08C8"/>
    <w:rsid w:val="0013004E"/>
    <w:rsid w:val="001B4385"/>
    <w:rsid w:val="001D533C"/>
    <w:rsid w:val="00294D38"/>
    <w:rsid w:val="002A4E57"/>
    <w:rsid w:val="002D365A"/>
    <w:rsid w:val="003F5FBD"/>
    <w:rsid w:val="00452F57"/>
    <w:rsid w:val="004D0F9E"/>
    <w:rsid w:val="005C5D39"/>
    <w:rsid w:val="00606BFB"/>
    <w:rsid w:val="006137D4"/>
    <w:rsid w:val="007B32F8"/>
    <w:rsid w:val="007D5341"/>
    <w:rsid w:val="00812796"/>
    <w:rsid w:val="00821D83"/>
    <w:rsid w:val="00877F37"/>
    <w:rsid w:val="009710A4"/>
    <w:rsid w:val="00A5620F"/>
    <w:rsid w:val="00A829C7"/>
    <w:rsid w:val="00B17D7C"/>
    <w:rsid w:val="00B2380C"/>
    <w:rsid w:val="00C5329A"/>
    <w:rsid w:val="00C66424"/>
    <w:rsid w:val="00D413C0"/>
    <w:rsid w:val="00D873F9"/>
    <w:rsid w:val="00D975C6"/>
    <w:rsid w:val="00EA2E55"/>
    <w:rsid w:val="00F162F9"/>
    <w:rsid w:val="00FA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B791"/>
  <w15:docId w15:val="{A178B8A2-E4A5-4D00-9587-7D24F965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A6C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A6C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A6C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A6C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zmezer">
    <w:name w:val="No Spacing"/>
    <w:uiPriority w:val="1"/>
    <w:qFormat/>
    <w:rsid w:val="00FA6C9D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EA2E55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&#237;&#353;a\Data%20aplikac&#237;\Microsoft\&#352;ablony\&#269;t.d_spr&#225;vn&#253;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čt.d_správný.dotx</Template>
  <TotalTime>211</TotalTime>
  <Pages>2</Pages>
  <Words>685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Míša</dc:creator>
  <cp:keywords/>
  <dc:description/>
  <cp:lastModifiedBy>Vojtěch Podliska</cp:lastModifiedBy>
  <cp:revision>17</cp:revision>
  <dcterms:created xsi:type="dcterms:W3CDTF">2016-10-01T15:55:00Z</dcterms:created>
  <dcterms:modified xsi:type="dcterms:W3CDTF">2018-04-15T19:39:00Z</dcterms:modified>
</cp:coreProperties>
</file>